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F816" w14:textId="77777777" w:rsidR="00D60F8A" w:rsidRDefault="00D60F8A" w:rsidP="00D60F8A"/>
    <w:p w14:paraId="756452F7" w14:textId="77777777" w:rsidR="00D60F8A" w:rsidRDefault="00D60F8A" w:rsidP="00D60F8A"/>
    <w:p w14:paraId="4F595FC2" w14:textId="77777777" w:rsidR="00D60F8A" w:rsidRDefault="00D60F8A" w:rsidP="00D60F8A"/>
    <w:p w14:paraId="125C6660" w14:textId="36E6CD29" w:rsidR="00D60F8A" w:rsidRDefault="00D60F8A" w:rsidP="00D60F8A">
      <w:r w:rsidRPr="007A13C4">
        <w:t xml:space="preserve">Professor </w:t>
      </w:r>
      <w:r w:rsidRPr="00D60F8A">
        <w:t>Manolis Papadrakakis</w:t>
      </w:r>
    </w:p>
    <w:p w14:paraId="6A52910E" w14:textId="76B4D500" w:rsidR="00D60F8A" w:rsidRDefault="00D60F8A" w:rsidP="00D60F8A">
      <w:r w:rsidRPr="00D60F8A">
        <w:t>Editor of Computer Methods in Applied Mechanics and Engineering (CMAME)</w:t>
      </w:r>
    </w:p>
    <w:p w14:paraId="4B05A3BF" w14:textId="77777777" w:rsidR="00D60F8A" w:rsidRDefault="00D60F8A" w:rsidP="00D60F8A">
      <w:r w:rsidRPr="00D60F8A">
        <w:t xml:space="preserve">School of Civil Engineering, Department of Structural Engineering, </w:t>
      </w:r>
    </w:p>
    <w:p w14:paraId="664CC777" w14:textId="4E8FF65D" w:rsidR="00D60F8A" w:rsidRDefault="00D60F8A" w:rsidP="00D60F8A">
      <w:r w:rsidRPr="00D60F8A">
        <w:t xml:space="preserve">National Technical University of Athens, </w:t>
      </w:r>
      <w:r w:rsidRPr="00D60F8A">
        <w:t>Greece</w:t>
      </w:r>
      <w:r w:rsidRPr="00D60F8A">
        <w:t xml:space="preserve">. </w:t>
      </w:r>
    </w:p>
    <w:p w14:paraId="2A8D010A" w14:textId="77777777" w:rsidR="00D60F8A" w:rsidRDefault="00D60F8A" w:rsidP="00D60F8A">
      <w:pPr>
        <w:jc w:val="both"/>
      </w:pPr>
    </w:p>
    <w:p w14:paraId="7E6DAA2E" w14:textId="77777777" w:rsidR="00D60F8A" w:rsidRDefault="00D60F8A" w:rsidP="00D60F8A">
      <w:pPr>
        <w:jc w:val="both"/>
      </w:pPr>
    </w:p>
    <w:p w14:paraId="5026A6D6" w14:textId="13FE7D1B" w:rsidR="00D60F8A" w:rsidRDefault="00D60F8A" w:rsidP="00D60F8A">
      <w:r>
        <w:t xml:space="preserve">Dear Professor </w:t>
      </w:r>
      <w:r w:rsidRPr="00D60F8A">
        <w:t>Manolis Papadrakakis</w:t>
      </w:r>
      <w:r>
        <w:t>,</w:t>
      </w:r>
    </w:p>
    <w:p w14:paraId="75DB50F5" w14:textId="77777777" w:rsidR="00D60F8A" w:rsidRDefault="00D60F8A" w:rsidP="00D60F8A">
      <w:pPr>
        <w:jc w:val="both"/>
      </w:pPr>
    </w:p>
    <w:p w14:paraId="79BDB273" w14:textId="77777777" w:rsidR="00D60F8A" w:rsidRDefault="00D60F8A" w:rsidP="00D60F8A">
      <w:pPr>
        <w:jc w:val="both"/>
      </w:pPr>
    </w:p>
    <w:p w14:paraId="7D73D1E5" w14:textId="77777777" w:rsidR="00D60F8A" w:rsidRDefault="00D60F8A" w:rsidP="00D60F8A">
      <w:bookmarkStart w:id="0" w:name="OLE_LINK71"/>
    </w:p>
    <w:bookmarkEnd w:id="0"/>
    <w:p w14:paraId="5F484297" w14:textId="77777777" w:rsidR="00D60F8A" w:rsidRDefault="00D60F8A" w:rsidP="00D60F8A"/>
    <w:p w14:paraId="722F7331" w14:textId="0300BD38" w:rsidR="00D60F8A" w:rsidRDefault="00D60F8A" w:rsidP="00D60F8A">
      <w:pPr>
        <w:jc w:val="both"/>
      </w:pPr>
      <w:r>
        <w:t>I am pleased to submit the manuscript entitled “</w:t>
      </w:r>
      <w:r w:rsidRPr="00D60F8A">
        <w:t>MPMICE: A hybrid MPM-CFD model for simulating coupled problems in porous media. Application to earthquake-induced submarine landslides</w:t>
      </w:r>
      <w:r>
        <w:t xml:space="preserve">” for evaluation at the </w:t>
      </w:r>
      <w:r>
        <w:t>Computer Methods in Applied Mechanics and Engineering</w:t>
      </w:r>
      <w:r>
        <w:t>. The submission is made on behalf of me and the co-author</w:t>
      </w:r>
      <w:r>
        <w:t>s</w:t>
      </w:r>
      <w:r>
        <w:t xml:space="preserve">, Professor </w:t>
      </w:r>
      <w:r>
        <w:t xml:space="preserve">Gustav Grimstad and Senior Researcher </w:t>
      </w:r>
      <w:r w:rsidRPr="00D60F8A">
        <w:t>Seyed Ali Ghoreishian Amiri</w:t>
      </w:r>
      <w:r>
        <w:t xml:space="preserve">. </w:t>
      </w:r>
    </w:p>
    <w:p w14:paraId="216324ED" w14:textId="77777777" w:rsidR="00D60F8A" w:rsidRDefault="00D60F8A" w:rsidP="00D60F8A">
      <w:pPr>
        <w:jc w:val="both"/>
      </w:pPr>
    </w:p>
    <w:p w14:paraId="738C50F7" w14:textId="77777777" w:rsidR="00D60F8A" w:rsidRDefault="00D60F8A" w:rsidP="00D60F8A">
      <w:pPr>
        <w:jc w:val="both"/>
      </w:pPr>
      <w:r>
        <w:t>Hope that the manuscript will prove to be interesting and of quality sufficient for publication.</w:t>
      </w:r>
    </w:p>
    <w:p w14:paraId="690B0EC3" w14:textId="77777777" w:rsidR="00D60F8A" w:rsidRDefault="00D60F8A" w:rsidP="00D60F8A">
      <w:pPr>
        <w:jc w:val="both"/>
      </w:pPr>
    </w:p>
    <w:p w14:paraId="68423291" w14:textId="77777777" w:rsidR="00D60F8A" w:rsidRPr="00A90B4F" w:rsidRDefault="00D60F8A" w:rsidP="00D60F8A">
      <w:pPr>
        <w:jc w:val="both"/>
      </w:pPr>
    </w:p>
    <w:p w14:paraId="4E9ADBD0" w14:textId="77777777" w:rsidR="00D60F8A" w:rsidRPr="00324E0A" w:rsidRDefault="00D60F8A" w:rsidP="00D60F8A">
      <w:pPr>
        <w:rPr>
          <w:lang w:val="en-GB"/>
        </w:rPr>
      </w:pPr>
    </w:p>
    <w:p w14:paraId="25EF8D0F" w14:textId="77777777" w:rsidR="00D60F8A" w:rsidRPr="00324E0A" w:rsidRDefault="00D60F8A" w:rsidP="00D60F8A">
      <w:pPr>
        <w:rPr>
          <w:lang w:val="en-GB"/>
        </w:rPr>
      </w:pPr>
    </w:p>
    <w:p w14:paraId="720351C3" w14:textId="77777777" w:rsidR="00D60F8A" w:rsidRPr="00534F53" w:rsidRDefault="00D60F8A" w:rsidP="00D60F8A">
      <w:pPr>
        <w:rPr>
          <w:lang w:val="pl-PL"/>
        </w:rPr>
      </w:pPr>
      <w:r w:rsidRPr="00534F53">
        <w:rPr>
          <w:lang w:val="pl-PL"/>
        </w:rPr>
        <w:t>Yours sincerely,</w:t>
      </w:r>
    </w:p>
    <w:p w14:paraId="04649377" w14:textId="77777777" w:rsidR="00D60F8A" w:rsidRPr="00C40789" w:rsidRDefault="00D60F8A" w:rsidP="00D60F8A">
      <w:pPr>
        <w:rPr>
          <w:lang w:val="pl-PL"/>
        </w:rPr>
      </w:pPr>
      <w:r>
        <w:rPr>
          <w:lang w:val="pl-PL"/>
        </w:rPr>
        <w:t>Quoc Anh Tran</w:t>
      </w:r>
    </w:p>
    <w:p w14:paraId="158EA654" w14:textId="77777777" w:rsidR="00810EBA" w:rsidRPr="00DC21A8" w:rsidRDefault="00D60F8A">
      <w:pPr>
        <w:rPr>
          <w:rFonts w:cs="Arial"/>
        </w:rPr>
      </w:pPr>
    </w:p>
    <w:sectPr w:rsidR="00810EBA" w:rsidRPr="00DC21A8" w:rsidSect="002E3A5F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6AF0" w14:textId="77777777" w:rsidR="00D60F8A" w:rsidRDefault="00D60F8A" w:rsidP="00DC21A8">
      <w:r>
        <w:separator/>
      </w:r>
    </w:p>
  </w:endnote>
  <w:endnote w:type="continuationSeparator" w:id="0">
    <w:p w14:paraId="3222D69A" w14:textId="77777777" w:rsidR="00D60F8A" w:rsidRDefault="00D60F8A" w:rsidP="00D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A5EC9" w14:textId="77777777" w:rsidR="00DC21A8" w:rsidRDefault="00DC21A8">
    <w:pPr>
      <w:pStyle w:val="Footer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5C078E" wp14:editId="469ABA23">
              <wp:simplePos x="0" y="0"/>
              <wp:positionH relativeFrom="column">
                <wp:posOffset>-128905</wp:posOffset>
              </wp:positionH>
              <wp:positionV relativeFrom="paragraph">
                <wp:posOffset>-202142</wp:posOffset>
              </wp:positionV>
              <wp:extent cx="5960533" cy="0"/>
              <wp:effectExtent l="0" t="12700" r="21590" b="1270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0533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0509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2281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15pt,-15.9pt" to="459.2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" strokecolor="#00509e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A2EF" w14:textId="77777777" w:rsidR="00D60F8A" w:rsidRDefault="00D60F8A" w:rsidP="00DC21A8">
      <w:r>
        <w:separator/>
      </w:r>
    </w:p>
  </w:footnote>
  <w:footnote w:type="continuationSeparator" w:id="0">
    <w:p w14:paraId="0673CD58" w14:textId="77777777" w:rsidR="00D60F8A" w:rsidRDefault="00D60F8A" w:rsidP="00DC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B9A7" w14:textId="77777777" w:rsidR="00DC21A8" w:rsidRDefault="00C165E2" w:rsidP="00DC21A8">
    <w:pPr>
      <w:pStyle w:val="Header"/>
      <w:jc w:val="right"/>
    </w:pPr>
    <w:r>
      <w:rPr>
        <w:noProof/>
        <w:lang w:eastAsia="nb-NO"/>
      </w:rPr>
      <w:drawing>
        <wp:inline distT="0" distB="0" distL="0" distR="0" wp14:anchorId="173E2A5A" wp14:editId="46EB8BB9">
          <wp:extent cx="1771192" cy="628313"/>
          <wp:effectExtent l="0" t="0" r="0" b="0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tnu-logo-engelsk-farge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87" t="23239" r="12958" b="25629"/>
                  <a:stretch/>
                </pic:blipFill>
                <pic:spPr bwMode="auto">
                  <a:xfrm>
                    <a:off x="0" y="0"/>
                    <a:ext cx="1808510" cy="6415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8A"/>
    <w:rsid w:val="00053F5B"/>
    <w:rsid w:val="001534E6"/>
    <w:rsid w:val="002E3A5F"/>
    <w:rsid w:val="003756E8"/>
    <w:rsid w:val="00590B87"/>
    <w:rsid w:val="00674A58"/>
    <w:rsid w:val="00C165E2"/>
    <w:rsid w:val="00D60F8A"/>
    <w:rsid w:val="00D76C26"/>
    <w:rsid w:val="00DC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B1973"/>
  <w15:chartTrackingRefBased/>
  <w15:docId w15:val="{9BC2F730-80C4-4126-A44C-20B8D3D7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8A"/>
    <w:rPr>
      <w:rFonts w:ascii="Arial" w:eastAsia="Times New Roman" w:hAnsi="Arial" w:cs="Times New Roman"/>
      <w:sz w:val="22"/>
      <w:szCs w:val="22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1A8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 w:val="24"/>
      <w:lang w:val="nb-N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C21A8"/>
    <w:rPr>
      <w:rFonts w:ascii="Garamond" w:hAnsi="Garamond"/>
      <w:szCs w:val="22"/>
    </w:rPr>
  </w:style>
  <w:style w:type="paragraph" w:styleId="Footer">
    <w:name w:val="footer"/>
    <w:basedOn w:val="Normal"/>
    <w:link w:val="FooterChar"/>
    <w:uiPriority w:val="99"/>
    <w:unhideWhenUsed/>
    <w:rsid w:val="00DC21A8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 w:val="24"/>
      <w:lang w:val="nb-N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C21A8"/>
    <w:rPr>
      <w:rFonts w:ascii="Garamond" w:hAnsi="Garamond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elles.ansatt.ntnu.no\felles\maler\Office\NTNU-template-english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NTNU-template-english.dotx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 Tran</dc:creator>
  <cp:keywords/>
  <dc:description/>
  <cp:lastModifiedBy>Quoc Anh Tran</cp:lastModifiedBy>
  <cp:revision>1</cp:revision>
  <dcterms:created xsi:type="dcterms:W3CDTF">2022-11-17T05:27:00Z</dcterms:created>
  <dcterms:modified xsi:type="dcterms:W3CDTF">2022-11-17T05:34:00Z</dcterms:modified>
</cp:coreProperties>
</file>